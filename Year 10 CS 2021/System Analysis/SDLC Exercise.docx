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4BE" w:rsidRDefault="008464BE" w:rsidP="008464BE">
      <w:r>
        <w:t>Given</w:t>
      </w:r>
      <w:r w:rsidR="0000011B">
        <w:t xml:space="preserve"> the information provided below. Identify </w:t>
      </w:r>
      <w:r w:rsidR="00952F6A">
        <w:t>what stage of the S</w:t>
      </w:r>
      <w:r w:rsidR="0000011B">
        <w:t>DLC these tasks belong to:</w:t>
      </w:r>
    </w:p>
    <w:p w:rsidR="0000011B" w:rsidRDefault="0000011B" w:rsidP="008464BE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060"/>
        <w:gridCol w:w="5796"/>
        <w:gridCol w:w="1456"/>
      </w:tblGrid>
      <w:tr w:rsidR="0000011B" w:rsidTr="0000011B">
        <w:trPr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11B" w:rsidRDefault="0000011B" w:rsidP="00DF6A9C">
            <w:pPr>
              <w:pStyle w:val="Heading3"/>
              <w:spacing w:line="240" w:lineRule="auto"/>
            </w:pPr>
            <w:r>
              <w:t>Activity Letter</w:t>
            </w:r>
          </w:p>
        </w:tc>
        <w:tc>
          <w:tcPr>
            <w:tcW w:w="5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11B" w:rsidRDefault="0000011B" w:rsidP="00DF6A9C">
            <w:pPr>
              <w:jc w:val="center"/>
              <w:rPr>
                <w:b/>
              </w:rPr>
            </w:pPr>
            <w:r>
              <w:rPr>
                <w:b/>
              </w:rPr>
              <w:t>Activity Description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11B" w:rsidRDefault="0000011B">
            <w:pPr>
              <w:spacing w:after="200" w:line="276" w:lineRule="auto"/>
            </w:pPr>
            <w:r>
              <w:t>SDLC Stage</w:t>
            </w:r>
          </w:p>
        </w:tc>
      </w:tr>
      <w:tr w:rsidR="0000011B" w:rsidTr="0000011B">
        <w:trPr>
          <w:cantSplit/>
          <w:trHeight w:val="4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11B" w:rsidRDefault="0000011B" w:rsidP="00DF6A9C">
            <w:pPr>
              <w:jc w:val="center"/>
            </w:pPr>
            <w:r>
              <w:t>A</w:t>
            </w:r>
          </w:p>
        </w:tc>
        <w:tc>
          <w:tcPr>
            <w:tcW w:w="5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11B" w:rsidRDefault="0000011B" w:rsidP="00DF6A9C">
            <w:r>
              <w:t>Train project team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11B" w:rsidRDefault="0000011B">
            <w:pPr>
              <w:spacing w:after="200" w:line="276" w:lineRule="auto"/>
            </w:pPr>
          </w:p>
        </w:tc>
      </w:tr>
      <w:tr w:rsidR="0000011B" w:rsidTr="0000011B">
        <w:trPr>
          <w:cantSplit/>
          <w:trHeight w:val="4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11B" w:rsidRDefault="0000011B" w:rsidP="00DF6A9C">
            <w:pPr>
              <w:jc w:val="center"/>
            </w:pPr>
            <w:r>
              <w:t>B</w:t>
            </w:r>
          </w:p>
        </w:tc>
        <w:tc>
          <w:tcPr>
            <w:tcW w:w="5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11B" w:rsidRDefault="0000011B" w:rsidP="00DF6A9C">
            <w:r>
              <w:t>Project paperwork and systems design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11B" w:rsidRDefault="0000011B">
            <w:pPr>
              <w:spacing w:after="200" w:line="276" w:lineRule="auto"/>
            </w:pPr>
          </w:p>
        </w:tc>
        <w:bookmarkStart w:id="0" w:name="_GoBack"/>
        <w:bookmarkEnd w:id="0"/>
      </w:tr>
      <w:tr w:rsidR="0000011B" w:rsidTr="0000011B">
        <w:trPr>
          <w:cantSplit/>
          <w:trHeight w:val="4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11B" w:rsidRDefault="0000011B" w:rsidP="00DF6A9C">
            <w:pPr>
              <w:jc w:val="center"/>
            </w:pPr>
            <w:r>
              <w:t>C</w:t>
            </w:r>
          </w:p>
        </w:tc>
        <w:tc>
          <w:tcPr>
            <w:tcW w:w="5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11B" w:rsidRDefault="0000011B" w:rsidP="00DF6A9C">
            <w:r>
              <w:t>Modify purchased package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11B" w:rsidRDefault="0000011B">
            <w:pPr>
              <w:spacing w:after="200" w:line="276" w:lineRule="auto"/>
            </w:pPr>
          </w:p>
        </w:tc>
      </w:tr>
      <w:tr w:rsidR="0000011B" w:rsidTr="0000011B">
        <w:trPr>
          <w:cantSplit/>
          <w:trHeight w:val="4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11B" w:rsidRDefault="0000011B" w:rsidP="00DF6A9C">
            <w:pPr>
              <w:jc w:val="center"/>
            </w:pPr>
            <w:r>
              <w:t>D</w:t>
            </w:r>
          </w:p>
        </w:tc>
        <w:tc>
          <w:tcPr>
            <w:tcW w:w="5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11B" w:rsidRDefault="0000011B" w:rsidP="00DF6A9C">
            <w:r>
              <w:t>Manual systems flow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11B" w:rsidRDefault="0000011B">
            <w:pPr>
              <w:spacing w:after="200" w:line="276" w:lineRule="auto"/>
            </w:pPr>
          </w:p>
        </w:tc>
      </w:tr>
      <w:tr w:rsidR="0000011B" w:rsidTr="0000011B">
        <w:trPr>
          <w:cantSplit/>
          <w:trHeight w:val="4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11B" w:rsidRDefault="0000011B" w:rsidP="00DF6A9C">
            <w:pPr>
              <w:jc w:val="center"/>
            </w:pPr>
            <w:r>
              <w:t>E</w:t>
            </w:r>
          </w:p>
        </w:tc>
        <w:tc>
          <w:tcPr>
            <w:tcW w:w="5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11B" w:rsidRDefault="0000011B" w:rsidP="00DF6A9C">
            <w:r>
              <w:t>Modify in-house procedures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11B" w:rsidRDefault="0000011B">
            <w:pPr>
              <w:spacing w:after="200" w:line="276" w:lineRule="auto"/>
            </w:pPr>
          </w:p>
        </w:tc>
      </w:tr>
      <w:tr w:rsidR="0000011B" w:rsidTr="0000011B">
        <w:trPr>
          <w:cantSplit/>
          <w:trHeight w:val="4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11B" w:rsidRDefault="0000011B" w:rsidP="00DF6A9C">
            <w:pPr>
              <w:jc w:val="center"/>
            </w:pPr>
            <w:r>
              <w:t>F</w:t>
            </w:r>
          </w:p>
        </w:tc>
        <w:tc>
          <w:tcPr>
            <w:tcW w:w="5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11B" w:rsidRDefault="0000011B" w:rsidP="00DF6A9C">
            <w:r>
              <w:t>Test and implement modifications to purchased package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11B" w:rsidRDefault="0000011B">
            <w:pPr>
              <w:spacing w:after="200" w:line="276" w:lineRule="auto"/>
            </w:pPr>
          </w:p>
        </w:tc>
      </w:tr>
      <w:tr w:rsidR="0000011B" w:rsidTr="0000011B">
        <w:trPr>
          <w:cantSplit/>
          <w:trHeight w:val="4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11B" w:rsidRDefault="0000011B" w:rsidP="00DF6A9C">
            <w:pPr>
              <w:jc w:val="center"/>
            </w:pPr>
            <w:r>
              <w:t>G</w:t>
            </w:r>
          </w:p>
        </w:tc>
        <w:tc>
          <w:tcPr>
            <w:tcW w:w="5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11B" w:rsidRDefault="0000011B" w:rsidP="00DF6A9C">
            <w:r>
              <w:t>Test and implement manual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11B" w:rsidRDefault="0000011B">
            <w:pPr>
              <w:spacing w:after="200" w:line="276" w:lineRule="auto"/>
            </w:pPr>
          </w:p>
        </w:tc>
      </w:tr>
      <w:tr w:rsidR="0000011B" w:rsidTr="0000011B">
        <w:trPr>
          <w:cantSplit/>
          <w:trHeight w:val="4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11B" w:rsidRDefault="0000011B" w:rsidP="00DF6A9C">
            <w:pPr>
              <w:jc w:val="center"/>
            </w:pPr>
            <w:r>
              <w:t>H</w:t>
            </w:r>
          </w:p>
        </w:tc>
        <w:tc>
          <w:tcPr>
            <w:tcW w:w="5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11B" w:rsidRDefault="0000011B" w:rsidP="00DF6A9C">
            <w:r>
              <w:t>Test and implement modifications to in-house procedures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11B" w:rsidRDefault="0000011B">
            <w:pPr>
              <w:spacing w:after="200" w:line="276" w:lineRule="auto"/>
            </w:pPr>
          </w:p>
        </w:tc>
      </w:tr>
    </w:tbl>
    <w:p w:rsidR="009337A7" w:rsidRDefault="00952F6A"/>
    <w:sectPr w:rsidR="00933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BE"/>
    <w:rsid w:val="0000011B"/>
    <w:rsid w:val="002623AD"/>
    <w:rsid w:val="00602BD7"/>
    <w:rsid w:val="008464BE"/>
    <w:rsid w:val="0095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4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8464BE"/>
    <w:pPr>
      <w:keepNext/>
      <w:spacing w:line="220" w:lineRule="exact"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464BE"/>
    <w:rPr>
      <w:rFonts w:ascii="Times New Roman" w:eastAsia="Times New Roman" w:hAnsi="Times New Roman" w:cs="Times New Roman"/>
      <w:b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4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8464BE"/>
    <w:pPr>
      <w:keepNext/>
      <w:spacing w:line="220" w:lineRule="exact"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464BE"/>
    <w:rPr>
      <w:rFonts w:ascii="Times New Roman" w:eastAsia="Times New Roman" w:hAnsi="Times New Roman" w:cs="Times New Roman"/>
      <w:b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60B94DF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Walter</dc:creator>
  <cp:lastModifiedBy>WILSON Walter</cp:lastModifiedBy>
  <cp:revision>3</cp:revision>
  <dcterms:created xsi:type="dcterms:W3CDTF">2018-02-06T07:13:00Z</dcterms:created>
  <dcterms:modified xsi:type="dcterms:W3CDTF">2018-02-06T07:14:00Z</dcterms:modified>
</cp:coreProperties>
</file>