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DBAD9" w14:textId="3D740344" w:rsidR="00D76CC5" w:rsidRPr="00EA1AF3" w:rsidRDefault="00D76CC5" w:rsidP="00D76CC5">
      <w:pPr>
        <w:rPr>
          <w:rFonts w:cs="Arial"/>
        </w:rPr>
      </w:pPr>
      <w:r>
        <w:rPr>
          <w:rFonts w:cs="Arial"/>
        </w:rPr>
        <w:t>Create a</w:t>
      </w:r>
      <w:r w:rsidRPr="00EA1AF3">
        <w:rPr>
          <w:rFonts w:cs="Arial"/>
        </w:rPr>
        <w:t xml:space="preserve"> </w:t>
      </w:r>
      <w:r>
        <w:rPr>
          <w:rFonts w:cs="Arial"/>
        </w:rPr>
        <w:t>C</w:t>
      </w:r>
      <w:r w:rsidRPr="00EA1AF3">
        <w:rPr>
          <w:rFonts w:cs="Arial"/>
        </w:rPr>
        <w:t xml:space="preserve">ontext </w:t>
      </w:r>
      <w:r>
        <w:rPr>
          <w:rFonts w:cs="Arial"/>
        </w:rPr>
        <w:t>D</w:t>
      </w:r>
      <w:r w:rsidRPr="00EA1AF3">
        <w:rPr>
          <w:rFonts w:cs="Arial"/>
        </w:rPr>
        <w:t xml:space="preserve">iagram for the following system. </w:t>
      </w:r>
    </w:p>
    <w:p w14:paraId="2F55E7AE" w14:textId="77777777" w:rsidR="00D76CC5" w:rsidRPr="00EA1AF3" w:rsidRDefault="00D76CC5" w:rsidP="00D76CC5">
      <w:pPr>
        <w:rPr>
          <w:rFonts w:cs="Arial"/>
        </w:rPr>
      </w:pPr>
    </w:p>
    <w:p w14:paraId="0DA5D7AE" w14:textId="022A5EF4" w:rsidR="00D76CC5" w:rsidRPr="00EA1AF3" w:rsidRDefault="00D76CC5" w:rsidP="00D76CC5">
      <w:pPr>
        <w:rPr>
          <w:rFonts w:cs="Arial"/>
        </w:rPr>
      </w:pPr>
      <w:r w:rsidRPr="00EA1AF3">
        <w:rPr>
          <w:rFonts w:cs="Arial"/>
        </w:rPr>
        <w:t xml:space="preserve">At </w:t>
      </w:r>
      <w:r>
        <w:rPr>
          <w:rFonts w:cs="Arial"/>
        </w:rPr>
        <w:t>Bob</w:t>
      </w:r>
      <w:bookmarkStart w:id="0" w:name="_GoBack"/>
      <w:bookmarkEnd w:id="0"/>
      <w:r w:rsidRPr="00EA1AF3">
        <w:rPr>
          <w:rFonts w:cs="Arial"/>
        </w:rPr>
        <w:t xml:space="preserve">’s Flower Shop, the clerk receives orders from customers by telephone. He contacts the customer’s’ bank to verify that the credit card is valid. Upon receipt of the bank’s acknowledgement, the clerk gives the customer a confirmation number. A flower wholesaler handles the delivery of the orders. The approved orders are batched and e-mailed to the wholesaler who makes delivery within 24 hours. </w:t>
      </w:r>
    </w:p>
    <w:p w14:paraId="2E4FDD0B" w14:textId="77777777" w:rsidR="00EC2DCC" w:rsidRDefault="00EC2DCC"/>
    <w:sectPr w:rsidR="00EC2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C5"/>
    <w:rsid w:val="0064129C"/>
    <w:rsid w:val="00D76CC5"/>
    <w:rsid w:val="00EC2D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88DB"/>
  <w15:chartTrackingRefBased/>
  <w15:docId w15:val="{C5649AE5-EFDE-4A6C-AECF-533F706D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CC5"/>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56FDD8CE</Template>
  <TotalTime>0</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Walter [Perth Modern School]</dc:creator>
  <cp:keywords/>
  <dc:description/>
  <cp:lastModifiedBy>WILSON Walter [Perth Modern School]</cp:lastModifiedBy>
  <cp:revision>2</cp:revision>
  <dcterms:created xsi:type="dcterms:W3CDTF">2021-02-10T06:13:00Z</dcterms:created>
  <dcterms:modified xsi:type="dcterms:W3CDTF">2021-02-10T06:13:00Z</dcterms:modified>
</cp:coreProperties>
</file>