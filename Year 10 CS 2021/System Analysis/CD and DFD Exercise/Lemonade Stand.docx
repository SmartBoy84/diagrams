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1A876" w14:textId="77777777" w:rsidR="00FD1714" w:rsidRPr="00FD1714" w:rsidRDefault="00FD1714">
      <w:pPr>
        <w:rPr>
          <w:b/>
          <w:sz w:val="24"/>
          <w:szCs w:val="24"/>
        </w:rPr>
      </w:pPr>
      <w:r w:rsidRPr="00FD1714">
        <w:rPr>
          <w:b/>
          <w:sz w:val="24"/>
          <w:szCs w:val="24"/>
        </w:rPr>
        <w:t>Creating a Data Flow Diagram</w:t>
      </w:r>
    </w:p>
    <w:p w14:paraId="4BA872E2" w14:textId="77777777" w:rsidR="00FD1714" w:rsidRPr="00FD1714" w:rsidRDefault="00FD1714">
      <w:pPr>
        <w:rPr>
          <w:b/>
        </w:rPr>
      </w:pPr>
      <w:r w:rsidRPr="00FD1714">
        <w:rPr>
          <w:b/>
        </w:rPr>
        <w:t>Example</w:t>
      </w:r>
    </w:p>
    <w:p w14:paraId="184C34E6" w14:textId="77777777" w:rsidR="00FD1714" w:rsidRDefault="00FD1714">
      <w:r>
        <w:t>The operation of a simple lemonade stand will be used to demonstrate the creation of a DFD</w:t>
      </w:r>
    </w:p>
    <w:p w14:paraId="3E962B81" w14:textId="77777777" w:rsidR="00FD1714" w:rsidRDefault="00FD1714">
      <w:r>
        <w:t>Use the following task:</w:t>
      </w:r>
    </w:p>
    <w:p w14:paraId="220FC670" w14:textId="77777777" w:rsidR="00FD1714" w:rsidRDefault="00FD1714" w:rsidP="00FD1714">
      <w:pPr>
        <w:spacing w:after="0" w:line="240" w:lineRule="auto"/>
      </w:pPr>
      <w:r>
        <w:t>Customer Order</w:t>
      </w:r>
    </w:p>
    <w:p w14:paraId="523C709B" w14:textId="77777777" w:rsidR="00FD1714" w:rsidRDefault="00FD1714" w:rsidP="00FD1714">
      <w:pPr>
        <w:spacing w:after="0" w:line="240" w:lineRule="auto"/>
      </w:pPr>
      <w:r>
        <w:t>Serve Product</w:t>
      </w:r>
    </w:p>
    <w:p w14:paraId="33F04B03" w14:textId="25225A50" w:rsidR="0045578E" w:rsidRDefault="00FD1714" w:rsidP="00FD1714">
      <w:pPr>
        <w:spacing w:after="0" w:line="240" w:lineRule="auto"/>
      </w:pPr>
      <w:r>
        <w:t>Collect Payment</w:t>
      </w:r>
    </w:p>
    <w:p w14:paraId="14A27C73" w14:textId="11D0A381" w:rsidR="00FD1714" w:rsidRDefault="00FD1714" w:rsidP="00FD1714">
      <w:pPr>
        <w:spacing w:after="0" w:line="240" w:lineRule="auto"/>
      </w:pPr>
      <w:r>
        <w:t>Produce Product</w:t>
      </w:r>
    </w:p>
    <w:p w14:paraId="2F8F8F02" w14:textId="31EF71D3" w:rsidR="00D62566" w:rsidRDefault="007A5192" w:rsidP="00FD1714">
      <w:pPr>
        <w:spacing w:after="0" w:line="240" w:lineRule="auto"/>
      </w:pPr>
      <w:r>
        <w:t>Store Product</w:t>
      </w:r>
    </w:p>
    <w:p w14:paraId="388D0FEF" w14:textId="77777777" w:rsidR="00FD1714" w:rsidRDefault="00FD1714" w:rsidP="00FD1714">
      <w:pPr>
        <w:spacing w:after="0" w:line="240" w:lineRule="auto"/>
      </w:pPr>
      <w:r>
        <w:t>Order Raw Material</w:t>
      </w:r>
    </w:p>
    <w:p w14:paraId="49EBE123" w14:textId="49EE7F6C" w:rsidR="00D62566" w:rsidRDefault="00FD1714" w:rsidP="00FD1714">
      <w:pPr>
        <w:spacing w:after="0" w:line="240" w:lineRule="auto"/>
      </w:pPr>
      <w:r>
        <w:t>Pay for Raw Materials</w:t>
      </w:r>
      <w:bookmarkStart w:id="0" w:name="_GoBack"/>
      <w:bookmarkEnd w:id="0"/>
    </w:p>
    <w:p w14:paraId="706DF9BB" w14:textId="77777777" w:rsidR="00FD1714" w:rsidRDefault="00FD1714" w:rsidP="00FD1714">
      <w:pPr>
        <w:spacing w:after="0" w:line="240" w:lineRule="auto"/>
      </w:pPr>
      <w:r>
        <w:t xml:space="preserve">Pay for </w:t>
      </w:r>
      <w:proofErr w:type="spellStart"/>
      <w:r>
        <w:t>Labor</w:t>
      </w:r>
      <w:proofErr w:type="spellEnd"/>
    </w:p>
    <w:p w14:paraId="461263D5" w14:textId="77777777" w:rsidR="00FD1714" w:rsidRDefault="00FD1714" w:rsidP="00FD1714">
      <w:pPr>
        <w:spacing w:line="240" w:lineRule="auto"/>
      </w:pPr>
    </w:p>
    <w:p w14:paraId="4A8CC79B" w14:textId="77777777" w:rsidR="00FD1714" w:rsidRDefault="00FD1714"/>
    <w:sectPr w:rsidR="00FD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4"/>
    <w:rsid w:val="0009063B"/>
    <w:rsid w:val="0045578E"/>
    <w:rsid w:val="007A5192"/>
    <w:rsid w:val="00D62566"/>
    <w:rsid w:val="00EC2DCC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8C39"/>
  <w15:chartTrackingRefBased/>
  <w15:docId w15:val="{49234C87-A625-460D-A721-5BE1F58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3AA7EA9D</Template>
  <TotalTime>66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Walter [Perth Modern School]</dc:creator>
  <cp:keywords/>
  <dc:description/>
  <cp:lastModifiedBy>WILSON Walter [Perth Modern School]</cp:lastModifiedBy>
  <cp:revision>2</cp:revision>
  <dcterms:created xsi:type="dcterms:W3CDTF">2021-02-10T07:00:00Z</dcterms:created>
  <dcterms:modified xsi:type="dcterms:W3CDTF">2021-02-11T03:56:00Z</dcterms:modified>
</cp:coreProperties>
</file>