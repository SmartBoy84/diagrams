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83A75" w14:textId="65679DED" w:rsidR="00E43562" w:rsidRDefault="00E43562" w:rsidP="00E43562">
      <w:pPr>
        <w:tabs>
          <w:tab w:val="left" w:leader="underscore" w:pos="9639"/>
        </w:tabs>
      </w:pPr>
      <w:proofErr w:type="spellStart"/>
      <w:r>
        <w:t>McPerth</w:t>
      </w:r>
      <w:proofErr w:type="spellEnd"/>
      <w:r>
        <w:t xml:space="preserve"> Burger</w:t>
      </w:r>
    </w:p>
    <w:p w14:paraId="7D38194A" w14:textId="31D2C910" w:rsidR="00E43562" w:rsidRDefault="00E43562" w:rsidP="00E43562">
      <w:pPr>
        <w:tabs>
          <w:tab w:val="left" w:leader="underscore" w:pos="9639"/>
        </w:tabs>
      </w:pPr>
      <w:r>
        <w:t xml:space="preserve">Customers at the </w:t>
      </w:r>
      <w:proofErr w:type="spellStart"/>
      <w:r>
        <w:t>McPerth</w:t>
      </w:r>
      <w:proofErr w:type="spellEnd"/>
      <w:r>
        <w:t xml:space="preserve"> Burger Joint believe that the burgers made there are about the best, west of the rabbit fence. Students, families and even unionists come from far and wide to try their burger delights. </w:t>
      </w:r>
    </w:p>
    <w:p w14:paraId="6C2F1AC6" w14:textId="77777777" w:rsidR="00E43562" w:rsidRDefault="00E43562" w:rsidP="00E43562">
      <w:pPr>
        <w:tabs>
          <w:tab w:val="left" w:leader="underscore" w:pos="9639"/>
        </w:tabs>
      </w:pPr>
      <w:r>
        <w:t xml:space="preserve">Customers place their orders and the order is sent through to the kitchen for production. When the order is taken a running total is kept of the burgers sold that day. When the burger is ready the kitchen emails the front desk with the order number and the burger is sent down the slide to be handed to the customer together with their receipt. </w:t>
      </w:r>
    </w:p>
    <w:p w14:paraId="66231789" w14:textId="77777777" w:rsidR="00E43562" w:rsidRDefault="00E43562" w:rsidP="00E43562">
      <w:pPr>
        <w:tabs>
          <w:tab w:val="left" w:leader="underscore" w:pos="9639"/>
        </w:tabs>
      </w:pPr>
      <w:r>
        <w:t>At the end of the day the number of burgers sold is used by the shop manager to calculate the number of rolls, the amount of burger meat, cucumbers, tomato sauce etc used during the day. This information is used to update the stock file and to create a required stock list which is sent to their suppliers for delivery the next morning.</w:t>
      </w:r>
    </w:p>
    <w:p w14:paraId="2D168121" w14:textId="53227E04" w:rsidR="00C75F9A" w:rsidRDefault="00C75F9A"/>
    <w:p w14:paraId="6D492F06" w14:textId="01CD8EAD" w:rsidR="00E43562" w:rsidRDefault="00E43562">
      <w:r>
        <w:t>Create a Context Diagram</w:t>
      </w:r>
      <w:bookmarkStart w:id="0" w:name="_GoBack"/>
      <w:bookmarkEnd w:id="0"/>
    </w:p>
    <w:sectPr w:rsidR="00E435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562"/>
    <w:rsid w:val="00C75F9A"/>
    <w:rsid w:val="00E4356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084B5"/>
  <w15:chartTrackingRefBased/>
  <w15:docId w15:val="{FA067F9C-98A2-476D-8089-52DC7D353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356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6E32A5BA</Template>
  <TotalTime>1</TotalTime>
  <Pages>1</Pages>
  <Words>139</Words>
  <Characters>797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Walter [Perth Modern School]</dc:creator>
  <cp:keywords/>
  <dc:description/>
  <cp:lastModifiedBy>WILSON Walter [Perth Modern School]</cp:lastModifiedBy>
  <cp:revision>1</cp:revision>
  <dcterms:created xsi:type="dcterms:W3CDTF">2019-02-12T03:46:00Z</dcterms:created>
  <dcterms:modified xsi:type="dcterms:W3CDTF">2019-02-12T03:47:00Z</dcterms:modified>
</cp:coreProperties>
</file>