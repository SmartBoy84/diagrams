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3091D" w14:textId="77777777" w:rsidR="00FE622D" w:rsidRDefault="00FE622D">
      <w:pPr>
        <w:rPr>
          <w:noProof/>
        </w:rPr>
      </w:pPr>
    </w:p>
    <w:p w14:paraId="383A06CE" w14:textId="00C50B9D" w:rsidR="00C75F9A" w:rsidRDefault="00FE622D">
      <w:r>
        <w:rPr>
          <w:noProof/>
        </w:rPr>
        <w:drawing>
          <wp:inline distT="0" distB="0" distL="0" distR="0" wp14:anchorId="2523E6FA" wp14:editId="35F485FD">
            <wp:extent cx="581787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28" t="48445" r="32694" b="12222"/>
                    <a:stretch/>
                  </pic:blipFill>
                  <pic:spPr bwMode="auto">
                    <a:xfrm>
                      <a:off x="0" y="0"/>
                      <a:ext cx="5825913" cy="357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2B34" w14:textId="1E9520F7" w:rsidR="00FE622D" w:rsidRDefault="00FE622D"/>
    <w:p w14:paraId="5A1E761D" w14:textId="0278F8C6" w:rsidR="00FE622D" w:rsidRPr="00FE622D" w:rsidRDefault="00FE622D">
      <w:pPr>
        <w:rPr>
          <w:b/>
          <w:sz w:val="24"/>
          <w:szCs w:val="24"/>
        </w:rPr>
      </w:pPr>
      <w:r w:rsidRPr="00FE622D">
        <w:rPr>
          <w:b/>
          <w:sz w:val="24"/>
          <w:szCs w:val="24"/>
        </w:rPr>
        <w:t>Errors:</w:t>
      </w:r>
    </w:p>
    <w:p w14:paraId="75EC68A4" w14:textId="09775BF0" w:rsidR="00FE622D" w:rsidRDefault="00FE622D">
      <w:bookmarkStart w:id="0" w:name="_GoBack"/>
      <w:bookmarkEnd w:id="0"/>
    </w:p>
    <w:p w14:paraId="430EB013" w14:textId="77777777" w:rsidR="00FE622D" w:rsidRDefault="00FE622D"/>
    <w:sectPr w:rsidR="00FE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2D"/>
    <w:rsid w:val="00C75F9A"/>
    <w:rsid w:val="00FE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7A48"/>
  <w15:chartTrackingRefBased/>
  <w15:docId w15:val="{630607A6-9ED1-49F6-9CE5-34F43516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8F626A98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Walter [Perth Modern School]</dc:creator>
  <cp:keywords/>
  <dc:description/>
  <cp:lastModifiedBy>WILSON Walter [Perth Modern School]</cp:lastModifiedBy>
  <cp:revision>1</cp:revision>
  <dcterms:created xsi:type="dcterms:W3CDTF">2019-02-11T02:37:00Z</dcterms:created>
  <dcterms:modified xsi:type="dcterms:W3CDTF">2019-02-11T02:38:00Z</dcterms:modified>
</cp:coreProperties>
</file>