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98D74" w14:textId="77777777" w:rsidR="00A30E95" w:rsidRDefault="006604FD">
      <w:r>
        <w:t>A new exciting mixe</w:t>
      </w:r>
      <w:r w:rsidR="00055140">
        <w:t xml:space="preserve">d band called the "Smelly </w:t>
      </w:r>
      <w:proofErr w:type="spellStart"/>
      <w:r w:rsidR="00055140">
        <w:t>Melly</w:t>
      </w:r>
      <w:proofErr w:type="spellEnd"/>
      <w:r>
        <w:t>" have decided to do a gig at a major venue to boost their standing and audience</w:t>
      </w:r>
      <w:r w:rsidR="00E821B6">
        <w:t xml:space="preserve"> and finance.</w:t>
      </w:r>
    </w:p>
    <w:p w14:paraId="5F244480" w14:textId="77777777" w:rsidR="006604FD" w:rsidRDefault="006604FD">
      <w:r>
        <w:t>They decide to hire a</w:t>
      </w:r>
      <w:r w:rsidR="00E821B6">
        <w:t xml:space="preserve"> professional</w:t>
      </w:r>
      <w:r>
        <w:t xml:space="preserve"> </w:t>
      </w:r>
      <w:r w:rsidR="00E821B6">
        <w:t>gig organiser</w:t>
      </w:r>
      <w:r>
        <w:t xml:space="preserve"> to organise the gig.</w:t>
      </w:r>
    </w:p>
    <w:p w14:paraId="0D64C688" w14:textId="77777777" w:rsidR="006604FD" w:rsidRDefault="006604FD">
      <w:r>
        <w:t xml:space="preserve">He sits down with them and they go through a list of what has to be done, </w:t>
      </w:r>
      <w:r w:rsidR="00E821B6">
        <w:t>how long each item takes to organise and what each item supersedes</w:t>
      </w:r>
      <w:r>
        <w:t>.</w:t>
      </w:r>
    </w:p>
    <w:p w14:paraId="6E2115B0" w14:textId="77777777" w:rsidR="006604FD" w:rsidRDefault="006604FD">
      <w:r>
        <w:t>The list they agree on is as follows (no order).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911"/>
        <w:gridCol w:w="1548"/>
        <w:gridCol w:w="1966"/>
      </w:tblGrid>
      <w:tr w:rsidR="00E821B6" w14:paraId="67358206" w14:textId="77777777" w:rsidTr="00E821B6">
        <w:tc>
          <w:tcPr>
            <w:tcW w:w="817" w:type="dxa"/>
          </w:tcPr>
          <w:p w14:paraId="0649E951" w14:textId="77777777" w:rsidR="00E821B6" w:rsidRDefault="00E821B6" w:rsidP="00055140">
            <w:pPr>
              <w:spacing w:before="120" w:after="120"/>
            </w:pPr>
            <w:r>
              <w:t>Task #</w:t>
            </w:r>
          </w:p>
        </w:tc>
        <w:tc>
          <w:tcPr>
            <w:tcW w:w="4911" w:type="dxa"/>
          </w:tcPr>
          <w:p w14:paraId="5C887CF3" w14:textId="77777777" w:rsidR="00E821B6" w:rsidRDefault="00E821B6" w:rsidP="00055140">
            <w:pPr>
              <w:spacing w:before="120" w:after="120"/>
            </w:pPr>
            <w:r>
              <w:t>Task description</w:t>
            </w:r>
          </w:p>
        </w:tc>
        <w:tc>
          <w:tcPr>
            <w:tcW w:w="1548" w:type="dxa"/>
          </w:tcPr>
          <w:p w14:paraId="7B2E5CC7" w14:textId="77777777" w:rsidR="00E821B6" w:rsidRDefault="00E821B6" w:rsidP="00055140">
            <w:pPr>
              <w:spacing w:before="120" w:after="120"/>
            </w:pPr>
            <w:r>
              <w:t xml:space="preserve">Time required </w:t>
            </w:r>
          </w:p>
        </w:tc>
        <w:tc>
          <w:tcPr>
            <w:tcW w:w="1966" w:type="dxa"/>
          </w:tcPr>
          <w:p w14:paraId="3CAA2AB7" w14:textId="77777777" w:rsidR="00E821B6" w:rsidRDefault="00E821B6" w:rsidP="00055140">
            <w:pPr>
              <w:spacing w:before="120" w:after="120"/>
            </w:pPr>
            <w:r>
              <w:t>What has to be completed before it can start</w:t>
            </w:r>
          </w:p>
        </w:tc>
      </w:tr>
      <w:tr w:rsidR="00E821B6" w14:paraId="72356CC6" w14:textId="77777777" w:rsidTr="00E821B6">
        <w:tc>
          <w:tcPr>
            <w:tcW w:w="817" w:type="dxa"/>
          </w:tcPr>
          <w:p w14:paraId="0ACA0E54" w14:textId="77777777" w:rsidR="00E821B6" w:rsidRDefault="00E821B6" w:rsidP="00055140">
            <w:pPr>
              <w:spacing w:before="120" w:after="120"/>
            </w:pPr>
          </w:p>
        </w:tc>
        <w:tc>
          <w:tcPr>
            <w:tcW w:w="4911" w:type="dxa"/>
          </w:tcPr>
          <w:p w14:paraId="04946072" w14:textId="77777777" w:rsidR="00E821B6" w:rsidRDefault="00E821B6" w:rsidP="00055140">
            <w:pPr>
              <w:spacing w:before="120" w:after="120"/>
            </w:pPr>
            <w:r>
              <w:t>Play at the venue</w:t>
            </w:r>
          </w:p>
        </w:tc>
        <w:tc>
          <w:tcPr>
            <w:tcW w:w="1548" w:type="dxa"/>
          </w:tcPr>
          <w:p w14:paraId="4B44A42B" w14:textId="77777777" w:rsidR="00E821B6" w:rsidRDefault="00E821B6" w:rsidP="00055140">
            <w:pPr>
              <w:spacing w:before="120" w:after="120"/>
            </w:pPr>
            <w:r>
              <w:t>1 day</w:t>
            </w:r>
          </w:p>
        </w:tc>
        <w:tc>
          <w:tcPr>
            <w:tcW w:w="1966" w:type="dxa"/>
          </w:tcPr>
          <w:p w14:paraId="235AECA6" w14:textId="77777777" w:rsidR="00E821B6" w:rsidRDefault="00E821B6" w:rsidP="00055140">
            <w:pPr>
              <w:spacing w:before="120" w:after="120"/>
            </w:pPr>
          </w:p>
        </w:tc>
      </w:tr>
      <w:tr w:rsidR="00E821B6" w14:paraId="3721348B" w14:textId="77777777" w:rsidTr="00E821B6">
        <w:tc>
          <w:tcPr>
            <w:tcW w:w="817" w:type="dxa"/>
          </w:tcPr>
          <w:p w14:paraId="069AEB48" w14:textId="77777777" w:rsidR="00E821B6" w:rsidRDefault="00E821B6" w:rsidP="00055140">
            <w:pPr>
              <w:spacing w:before="120" w:after="120"/>
            </w:pPr>
          </w:p>
        </w:tc>
        <w:tc>
          <w:tcPr>
            <w:tcW w:w="4911" w:type="dxa"/>
          </w:tcPr>
          <w:p w14:paraId="0040ECAC" w14:textId="77777777" w:rsidR="00E821B6" w:rsidRDefault="00E821B6" w:rsidP="00055140">
            <w:pPr>
              <w:spacing w:before="120" w:after="120"/>
            </w:pPr>
            <w:r>
              <w:t>Book the venue</w:t>
            </w:r>
          </w:p>
        </w:tc>
        <w:tc>
          <w:tcPr>
            <w:tcW w:w="1548" w:type="dxa"/>
          </w:tcPr>
          <w:p w14:paraId="55C428D9" w14:textId="77777777" w:rsidR="00E821B6" w:rsidRDefault="00E821B6" w:rsidP="00055140">
            <w:pPr>
              <w:spacing w:before="120" w:after="120"/>
            </w:pPr>
            <w:r>
              <w:t>1 day</w:t>
            </w:r>
          </w:p>
        </w:tc>
        <w:tc>
          <w:tcPr>
            <w:tcW w:w="1966" w:type="dxa"/>
          </w:tcPr>
          <w:p w14:paraId="615FE6AC" w14:textId="77777777" w:rsidR="00E821B6" w:rsidRDefault="00E821B6" w:rsidP="00055140">
            <w:pPr>
              <w:spacing w:before="120" w:after="120"/>
            </w:pPr>
          </w:p>
        </w:tc>
      </w:tr>
      <w:tr w:rsidR="00E821B6" w14:paraId="4DAA7D3A" w14:textId="77777777" w:rsidTr="00E821B6">
        <w:tc>
          <w:tcPr>
            <w:tcW w:w="817" w:type="dxa"/>
          </w:tcPr>
          <w:p w14:paraId="0FE98D18" w14:textId="77777777" w:rsidR="00E821B6" w:rsidRDefault="00E821B6" w:rsidP="00055140">
            <w:pPr>
              <w:spacing w:before="120" w:after="120"/>
            </w:pPr>
          </w:p>
        </w:tc>
        <w:tc>
          <w:tcPr>
            <w:tcW w:w="4911" w:type="dxa"/>
          </w:tcPr>
          <w:p w14:paraId="0DD687F8" w14:textId="77777777" w:rsidR="00E821B6" w:rsidRDefault="00E821B6" w:rsidP="00055140">
            <w:pPr>
              <w:spacing w:before="120" w:after="120"/>
            </w:pPr>
            <w:r>
              <w:t>Put out flyers</w:t>
            </w:r>
          </w:p>
        </w:tc>
        <w:tc>
          <w:tcPr>
            <w:tcW w:w="1548" w:type="dxa"/>
          </w:tcPr>
          <w:p w14:paraId="7A2AFC0C" w14:textId="77777777" w:rsidR="00E821B6" w:rsidRDefault="00E821B6" w:rsidP="00055140">
            <w:pPr>
              <w:spacing w:before="120" w:after="120"/>
            </w:pPr>
            <w:r>
              <w:t>7 days</w:t>
            </w:r>
          </w:p>
        </w:tc>
        <w:tc>
          <w:tcPr>
            <w:tcW w:w="1966" w:type="dxa"/>
          </w:tcPr>
          <w:p w14:paraId="5E145916" w14:textId="77777777" w:rsidR="00E821B6" w:rsidRDefault="00E821B6" w:rsidP="00055140">
            <w:pPr>
              <w:spacing w:before="120" w:after="120"/>
            </w:pPr>
          </w:p>
        </w:tc>
      </w:tr>
      <w:tr w:rsidR="00E821B6" w14:paraId="14F27535" w14:textId="77777777" w:rsidTr="00E821B6">
        <w:tc>
          <w:tcPr>
            <w:tcW w:w="817" w:type="dxa"/>
          </w:tcPr>
          <w:p w14:paraId="20930AEA" w14:textId="77777777" w:rsidR="00E821B6" w:rsidRDefault="00E821B6" w:rsidP="00055140">
            <w:pPr>
              <w:spacing w:before="120" w:after="120"/>
            </w:pPr>
            <w:r>
              <w:t>1</w:t>
            </w:r>
          </w:p>
        </w:tc>
        <w:tc>
          <w:tcPr>
            <w:tcW w:w="4911" w:type="dxa"/>
          </w:tcPr>
          <w:p w14:paraId="44167B9D" w14:textId="77777777" w:rsidR="00E821B6" w:rsidRDefault="00E821B6" w:rsidP="00055140">
            <w:pPr>
              <w:spacing w:before="120" w:after="120"/>
            </w:pPr>
            <w:r>
              <w:t>Organise the finance to pay for the gig</w:t>
            </w:r>
          </w:p>
        </w:tc>
        <w:tc>
          <w:tcPr>
            <w:tcW w:w="1548" w:type="dxa"/>
          </w:tcPr>
          <w:p w14:paraId="2D911040" w14:textId="77777777" w:rsidR="00E821B6" w:rsidRDefault="00E821B6" w:rsidP="00055140">
            <w:pPr>
              <w:spacing w:before="120" w:after="120"/>
            </w:pPr>
            <w:r>
              <w:t>7 days</w:t>
            </w:r>
          </w:p>
        </w:tc>
        <w:tc>
          <w:tcPr>
            <w:tcW w:w="1966" w:type="dxa"/>
          </w:tcPr>
          <w:p w14:paraId="31293567" w14:textId="77777777" w:rsidR="00E821B6" w:rsidRDefault="00E821B6" w:rsidP="00055140">
            <w:pPr>
              <w:spacing w:before="120" w:after="120"/>
            </w:pPr>
          </w:p>
        </w:tc>
      </w:tr>
      <w:tr w:rsidR="00E821B6" w14:paraId="220AFB66" w14:textId="77777777" w:rsidTr="00E821B6">
        <w:tc>
          <w:tcPr>
            <w:tcW w:w="817" w:type="dxa"/>
          </w:tcPr>
          <w:p w14:paraId="34871BFD" w14:textId="77777777" w:rsidR="00E821B6" w:rsidRDefault="00E821B6" w:rsidP="00055140">
            <w:pPr>
              <w:spacing w:before="120" w:after="120"/>
            </w:pPr>
            <w:r>
              <w:t>13</w:t>
            </w:r>
          </w:p>
        </w:tc>
        <w:tc>
          <w:tcPr>
            <w:tcW w:w="4911" w:type="dxa"/>
          </w:tcPr>
          <w:p w14:paraId="3E49996B" w14:textId="77777777" w:rsidR="00E821B6" w:rsidRDefault="00E821B6" w:rsidP="00055140">
            <w:pPr>
              <w:spacing w:before="120" w:after="120"/>
            </w:pPr>
            <w:r>
              <w:t>Clean up after gig</w:t>
            </w:r>
          </w:p>
        </w:tc>
        <w:tc>
          <w:tcPr>
            <w:tcW w:w="1548" w:type="dxa"/>
          </w:tcPr>
          <w:p w14:paraId="288F75EA" w14:textId="77777777" w:rsidR="00E821B6" w:rsidRDefault="00E821B6" w:rsidP="00055140">
            <w:pPr>
              <w:spacing w:before="120" w:after="120"/>
            </w:pPr>
            <w:r>
              <w:t>1 day</w:t>
            </w:r>
          </w:p>
        </w:tc>
        <w:tc>
          <w:tcPr>
            <w:tcW w:w="1966" w:type="dxa"/>
          </w:tcPr>
          <w:p w14:paraId="22AB55E5" w14:textId="77777777" w:rsidR="00E821B6" w:rsidRDefault="00E821B6" w:rsidP="00055140">
            <w:pPr>
              <w:spacing w:before="120" w:after="120"/>
            </w:pPr>
          </w:p>
        </w:tc>
      </w:tr>
      <w:tr w:rsidR="00E821B6" w14:paraId="6B2DF32E" w14:textId="77777777" w:rsidTr="00E821B6">
        <w:tc>
          <w:tcPr>
            <w:tcW w:w="817" w:type="dxa"/>
          </w:tcPr>
          <w:p w14:paraId="1A5B3D4B" w14:textId="77777777" w:rsidR="00E821B6" w:rsidRDefault="00E821B6" w:rsidP="00055140">
            <w:pPr>
              <w:spacing w:before="120" w:after="120"/>
            </w:pPr>
          </w:p>
        </w:tc>
        <w:tc>
          <w:tcPr>
            <w:tcW w:w="4911" w:type="dxa"/>
          </w:tcPr>
          <w:p w14:paraId="394B136E" w14:textId="77777777" w:rsidR="00E821B6" w:rsidRDefault="00E821B6" w:rsidP="00055140">
            <w:pPr>
              <w:spacing w:before="120" w:after="120"/>
            </w:pPr>
            <w:r>
              <w:t>Radio &amp; TV play time for advertising tickets</w:t>
            </w:r>
          </w:p>
        </w:tc>
        <w:tc>
          <w:tcPr>
            <w:tcW w:w="1548" w:type="dxa"/>
          </w:tcPr>
          <w:p w14:paraId="10352ABF" w14:textId="77777777" w:rsidR="00E821B6" w:rsidRDefault="00E821B6" w:rsidP="00055140">
            <w:pPr>
              <w:spacing w:before="120" w:after="120"/>
            </w:pPr>
            <w:r>
              <w:t>7 days</w:t>
            </w:r>
          </w:p>
        </w:tc>
        <w:tc>
          <w:tcPr>
            <w:tcW w:w="1966" w:type="dxa"/>
          </w:tcPr>
          <w:p w14:paraId="62B5954F" w14:textId="77777777" w:rsidR="00E821B6" w:rsidRDefault="00E821B6" w:rsidP="00055140">
            <w:pPr>
              <w:spacing w:before="120" w:after="120"/>
            </w:pPr>
          </w:p>
        </w:tc>
      </w:tr>
      <w:tr w:rsidR="00E821B6" w14:paraId="311BF2F5" w14:textId="77777777" w:rsidTr="00E821B6">
        <w:tc>
          <w:tcPr>
            <w:tcW w:w="817" w:type="dxa"/>
          </w:tcPr>
          <w:p w14:paraId="5CD712BC" w14:textId="77777777" w:rsidR="00E821B6" w:rsidRDefault="00E821B6" w:rsidP="00055140">
            <w:pPr>
              <w:spacing w:before="120" w:after="120"/>
            </w:pPr>
          </w:p>
        </w:tc>
        <w:tc>
          <w:tcPr>
            <w:tcW w:w="4911" w:type="dxa"/>
          </w:tcPr>
          <w:p w14:paraId="41F6AD35" w14:textId="77777777" w:rsidR="00E821B6" w:rsidRDefault="00E821B6" w:rsidP="00055140">
            <w:pPr>
              <w:spacing w:before="120" w:after="120"/>
            </w:pPr>
            <w:r>
              <w:t>Organise roadies</w:t>
            </w:r>
          </w:p>
        </w:tc>
        <w:tc>
          <w:tcPr>
            <w:tcW w:w="1548" w:type="dxa"/>
          </w:tcPr>
          <w:p w14:paraId="2F5FAE36" w14:textId="77777777" w:rsidR="00E821B6" w:rsidRDefault="00E821B6" w:rsidP="00055140">
            <w:pPr>
              <w:spacing w:before="120" w:after="120"/>
            </w:pPr>
            <w:r>
              <w:t>2 days</w:t>
            </w:r>
          </w:p>
        </w:tc>
        <w:tc>
          <w:tcPr>
            <w:tcW w:w="1966" w:type="dxa"/>
          </w:tcPr>
          <w:p w14:paraId="04AB0CEF" w14:textId="77777777" w:rsidR="00E821B6" w:rsidRDefault="00E821B6" w:rsidP="00055140">
            <w:pPr>
              <w:spacing w:before="120" w:after="120"/>
            </w:pPr>
          </w:p>
        </w:tc>
      </w:tr>
      <w:tr w:rsidR="00E821B6" w14:paraId="39B03BFF" w14:textId="77777777" w:rsidTr="00E821B6">
        <w:tc>
          <w:tcPr>
            <w:tcW w:w="817" w:type="dxa"/>
          </w:tcPr>
          <w:p w14:paraId="18447B72" w14:textId="77777777" w:rsidR="00E821B6" w:rsidRDefault="00E821B6" w:rsidP="00055140">
            <w:pPr>
              <w:spacing w:before="120" w:after="120"/>
            </w:pPr>
          </w:p>
        </w:tc>
        <w:tc>
          <w:tcPr>
            <w:tcW w:w="4911" w:type="dxa"/>
          </w:tcPr>
          <w:p w14:paraId="1640811C" w14:textId="77777777" w:rsidR="00E821B6" w:rsidRDefault="00E821B6" w:rsidP="00055140">
            <w:pPr>
              <w:spacing w:before="120" w:after="120"/>
            </w:pPr>
            <w:r>
              <w:t>Organise audio</w:t>
            </w:r>
          </w:p>
        </w:tc>
        <w:tc>
          <w:tcPr>
            <w:tcW w:w="1548" w:type="dxa"/>
          </w:tcPr>
          <w:p w14:paraId="43A5C798" w14:textId="77777777" w:rsidR="00E821B6" w:rsidRDefault="00E821B6" w:rsidP="00055140">
            <w:pPr>
              <w:spacing w:before="120" w:after="120"/>
            </w:pPr>
            <w:r>
              <w:t>1 day</w:t>
            </w:r>
          </w:p>
        </w:tc>
        <w:tc>
          <w:tcPr>
            <w:tcW w:w="1966" w:type="dxa"/>
          </w:tcPr>
          <w:p w14:paraId="49E6E371" w14:textId="77777777" w:rsidR="00E821B6" w:rsidRDefault="00E821B6" w:rsidP="00055140">
            <w:pPr>
              <w:spacing w:before="120" w:after="120"/>
            </w:pPr>
          </w:p>
        </w:tc>
      </w:tr>
      <w:tr w:rsidR="00E821B6" w14:paraId="50A4F3F2" w14:textId="77777777" w:rsidTr="00E821B6">
        <w:tc>
          <w:tcPr>
            <w:tcW w:w="817" w:type="dxa"/>
          </w:tcPr>
          <w:p w14:paraId="38FA663A" w14:textId="77777777" w:rsidR="00E821B6" w:rsidRDefault="00E821B6" w:rsidP="00055140">
            <w:pPr>
              <w:spacing w:before="120" w:after="120"/>
            </w:pPr>
          </w:p>
        </w:tc>
        <w:tc>
          <w:tcPr>
            <w:tcW w:w="4911" w:type="dxa"/>
          </w:tcPr>
          <w:p w14:paraId="79308892" w14:textId="77777777" w:rsidR="00E821B6" w:rsidRDefault="00E821B6" w:rsidP="00055140">
            <w:pPr>
              <w:spacing w:before="120" w:after="120"/>
            </w:pPr>
            <w:r>
              <w:t xml:space="preserve">Organise lighting </w:t>
            </w:r>
          </w:p>
        </w:tc>
        <w:tc>
          <w:tcPr>
            <w:tcW w:w="1548" w:type="dxa"/>
          </w:tcPr>
          <w:p w14:paraId="55F45082" w14:textId="77777777" w:rsidR="00E821B6" w:rsidRDefault="00E821B6" w:rsidP="00055140">
            <w:pPr>
              <w:spacing w:before="120" w:after="120"/>
            </w:pPr>
            <w:r>
              <w:t>1 day</w:t>
            </w:r>
          </w:p>
        </w:tc>
        <w:tc>
          <w:tcPr>
            <w:tcW w:w="1966" w:type="dxa"/>
          </w:tcPr>
          <w:p w14:paraId="18C174A7" w14:textId="77777777" w:rsidR="00E821B6" w:rsidRDefault="00E821B6" w:rsidP="00055140">
            <w:pPr>
              <w:spacing w:before="120" w:after="120"/>
            </w:pPr>
          </w:p>
        </w:tc>
      </w:tr>
      <w:tr w:rsidR="00E821B6" w14:paraId="4784D708" w14:textId="77777777" w:rsidTr="00E821B6">
        <w:tc>
          <w:tcPr>
            <w:tcW w:w="817" w:type="dxa"/>
          </w:tcPr>
          <w:p w14:paraId="632F7D7A" w14:textId="77777777" w:rsidR="00E821B6" w:rsidRDefault="00E821B6" w:rsidP="00055140">
            <w:pPr>
              <w:spacing w:before="120" w:after="120"/>
            </w:pPr>
          </w:p>
        </w:tc>
        <w:tc>
          <w:tcPr>
            <w:tcW w:w="4911" w:type="dxa"/>
          </w:tcPr>
          <w:p w14:paraId="2FEDA71C" w14:textId="77777777" w:rsidR="00E821B6" w:rsidRDefault="00E821B6" w:rsidP="00055140">
            <w:pPr>
              <w:spacing w:before="120" w:after="120"/>
            </w:pPr>
            <w:r>
              <w:t>Get tickets printed</w:t>
            </w:r>
          </w:p>
        </w:tc>
        <w:tc>
          <w:tcPr>
            <w:tcW w:w="1548" w:type="dxa"/>
          </w:tcPr>
          <w:p w14:paraId="4B30A554" w14:textId="77777777" w:rsidR="00E821B6" w:rsidRDefault="00E821B6" w:rsidP="00055140">
            <w:pPr>
              <w:spacing w:before="120" w:after="120"/>
            </w:pPr>
            <w:r>
              <w:t>5 days</w:t>
            </w:r>
          </w:p>
        </w:tc>
        <w:tc>
          <w:tcPr>
            <w:tcW w:w="1966" w:type="dxa"/>
          </w:tcPr>
          <w:p w14:paraId="24435E49" w14:textId="77777777" w:rsidR="00E821B6" w:rsidRDefault="00E821B6" w:rsidP="00055140">
            <w:pPr>
              <w:spacing w:before="120" w:after="120"/>
            </w:pPr>
          </w:p>
        </w:tc>
      </w:tr>
      <w:tr w:rsidR="00E821B6" w14:paraId="5775B3CC" w14:textId="77777777" w:rsidTr="00E821B6">
        <w:tc>
          <w:tcPr>
            <w:tcW w:w="817" w:type="dxa"/>
          </w:tcPr>
          <w:p w14:paraId="4E3A36CE" w14:textId="77777777" w:rsidR="00E821B6" w:rsidRDefault="00E821B6" w:rsidP="00055140">
            <w:pPr>
              <w:spacing w:before="120" w:after="120"/>
            </w:pPr>
          </w:p>
        </w:tc>
        <w:tc>
          <w:tcPr>
            <w:tcW w:w="4911" w:type="dxa"/>
          </w:tcPr>
          <w:p w14:paraId="2A556211" w14:textId="77777777" w:rsidR="00E821B6" w:rsidRDefault="00E821B6" w:rsidP="00055140">
            <w:pPr>
              <w:spacing w:before="120" w:after="120"/>
            </w:pPr>
            <w:r>
              <w:t>Sell tickets</w:t>
            </w:r>
          </w:p>
        </w:tc>
        <w:tc>
          <w:tcPr>
            <w:tcW w:w="1548" w:type="dxa"/>
          </w:tcPr>
          <w:p w14:paraId="289FE8DD" w14:textId="77777777" w:rsidR="00E821B6" w:rsidRDefault="00E821B6" w:rsidP="00055140">
            <w:pPr>
              <w:spacing w:before="120" w:after="120"/>
            </w:pPr>
            <w:r>
              <w:t>7 days</w:t>
            </w:r>
          </w:p>
        </w:tc>
        <w:tc>
          <w:tcPr>
            <w:tcW w:w="1966" w:type="dxa"/>
          </w:tcPr>
          <w:p w14:paraId="19B53317" w14:textId="77777777" w:rsidR="00E821B6" w:rsidRDefault="00E821B6" w:rsidP="00055140">
            <w:pPr>
              <w:spacing w:before="120" w:after="120"/>
            </w:pPr>
          </w:p>
        </w:tc>
      </w:tr>
      <w:tr w:rsidR="00E821B6" w14:paraId="1B25B07F" w14:textId="77777777" w:rsidTr="00E821B6">
        <w:tc>
          <w:tcPr>
            <w:tcW w:w="817" w:type="dxa"/>
          </w:tcPr>
          <w:p w14:paraId="597F8D06" w14:textId="77777777" w:rsidR="00E821B6" w:rsidRDefault="00E821B6" w:rsidP="00055140">
            <w:pPr>
              <w:spacing w:before="120" w:after="120"/>
            </w:pPr>
          </w:p>
        </w:tc>
        <w:tc>
          <w:tcPr>
            <w:tcW w:w="4911" w:type="dxa"/>
          </w:tcPr>
          <w:p w14:paraId="0D51F8F2" w14:textId="77777777" w:rsidR="00E821B6" w:rsidRDefault="00E821B6" w:rsidP="00055140">
            <w:pPr>
              <w:spacing w:before="120" w:after="120"/>
            </w:pPr>
            <w:r>
              <w:t>Organise transport to the gig for band, roadies &amp; equipment</w:t>
            </w:r>
          </w:p>
        </w:tc>
        <w:tc>
          <w:tcPr>
            <w:tcW w:w="1548" w:type="dxa"/>
          </w:tcPr>
          <w:p w14:paraId="1CC8269F" w14:textId="77777777" w:rsidR="00E821B6" w:rsidRDefault="00E821B6" w:rsidP="00055140">
            <w:pPr>
              <w:spacing w:before="120" w:after="120"/>
            </w:pPr>
            <w:r>
              <w:t>1 day</w:t>
            </w:r>
          </w:p>
        </w:tc>
        <w:tc>
          <w:tcPr>
            <w:tcW w:w="1966" w:type="dxa"/>
          </w:tcPr>
          <w:p w14:paraId="457E58E9" w14:textId="77777777" w:rsidR="00E821B6" w:rsidRDefault="00E821B6" w:rsidP="00055140">
            <w:pPr>
              <w:spacing w:before="120" w:after="120"/>
            </w:pPr>
          </w:p>
        </w:tc>
      </w:tr>
      <w:tr w:rsidR="00E821B6" w14:paraId="0E14B2D9" w14:textId="77777777" w:rsidTr="00E821B6">
        <w:tc>
          <w:tcPr>
            <w:tcW w:w="817" w:type="dxa"/>
          </w:tcPr>
          <w:p w14:paraId="0FF0C76A" w14:textId="77777777" w:rsidR="00E821B6" w:rsidRDefault="00E821B6" w:rsidP="00055140">
            <w:pPr>
              <w:spacing w:before="120" w:after="120"/>
            </w:pPr>
          </w:p>
        </w:tc>
        <w:tc>
          <w:tcPr>
            <w:tcW w:w="4911" w:type="dxa"/>
          </w:tcPr>
          <w:p w14:paraId="231EE7BB" w14:textId="77777777" w:rsidR="00E821B6" w:rsidRDefault="00E821B6" w:rsidP="00055140">
            <w:pPr>
              <w:spacing w:before="120" w:after="120"/>
            </w:pPr>
            <w:r>
              <w:t xml:space="preserve">Organise </w:t>
            </w:r>
            <w:proofErr w:type="spellStart"/>
            <w:r>
              <w:t>clean up</w:t>
            </w:r>
            <w:proofErr w:type="spellEnd"/>
            <w:r>
              <w:t xml:space="preserve"> crew</w:t>
            </w:r>
          </w:p>
        </w:tc>
        <w:tc>
          <w:tcPr>
            <w:tcW w:w="1548" w:type="dxa"/>
          </w:tcPr>
          <w:p w14:paraId="73ACA994" w14:textId="77777777" w:rsidR="00E821B6" w:rsidRDefault="00E821B6" w:rsidP="00055140">
            <w:pPr>
              <w:spacing w:before="120" w:after="120"/>
            </w:pPr>
            <w:r>
              <w:t>1 day</w:t>
            </w:r>
          </w:p>
        </w:tc>
        <w:tc>
          <w:tcPr>
            <w:tcW w:w="1966" w:type="dxa"/>
          </w:tcPr>
          <w:p w14:paraId="41F278E5" w14:textId="77777777" w:rsidR="00E821B6" w:rsidRDefault="00E821B6" w:rsidP="00055140">
            <w:pPr>
              <w:spacing w:before="120" w:after="120"/>
            </w:pPr>
          </w:p>
        </w:tc>
      </w:tr>
    </w:tbl>
    <w:p w14:paraId="4B1DF783" w14:textId="77777777" w:rsidR="006604FD" w:rsidRDefault="006604FD"/>
    <w:p w14:paraId="57AD3DC5" w14:textId="77777777" w:rsidR="00E821B6" w:rsidRDefault="00E821B6">
      <w:r>
        <w:br w:type="page"/>
      </w:r>
    </w:p>
    <w:p w14:paraId="2C279EF6" w14:textId="77777777" w:rsidR="006604FD" w:rsidRDefault="006604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3661"/>
        <w:gridCol w:w="2009"/>
        <w:gridCol w:w="2613"/>
      </w:tblGrid>
      <w:tr w:rsidR="006604FD" w14:paraId="050E4821" w14:textId="77777777" w:rsidTr="006604FD">
        <w:tc>
          <w:tcPr>
            <w:tcW w:w="959" w:type="dxa"/>
          </w:tcPr>
          <w:p w14:paraId="070A0888" w14:textId="77777777" w:rsidR="006604FD" w:rsidRDefault="006604FD" w:rsidP="00E821B6">
            <w:pPr>
              <w:spacing w:before="240" w:after="240"/>
            </w:pPr>
            <w:r>
              <w:t>Task number</w:t>
            </w:r>
          </w:p>
        </w:tc>
        <w:tc>
          <w:tcPr>
            <w:tcW w:w="3661" w:type="dxa"/>
          </w:tcPr>
          <w:p w14:paraId="26F5EF9F" w14:textId="77777777" w:rsidR="006604FD" w:rsidRDefault="006604FD" w:rsidP="00E821B6">
            <w:pPr>
              <w:spacing w:before="240" w:after="240"/>
            </w:pPr>
            <w:r>
              <w:t>Task description</w:t>
            </w:r>
          </w:p>
        </w:tc>
        <w:tc>
          <w:tcPr>
            <w:tcW w:w="2009" w:type="dxa"/>
          </w:tcPr>
          <w:p w14:paraId="43F672AA" w14:textId="77777777" w:rsidR="006604FD" w:rsidRDefault="006604FD" w:rsidP="00E821B6">
            <w:pPr>
              <w:spacing w:before="240" w:after="240"/>
            </w:pPr>
            <w:r>
              <w:t>Time required to organise</w:t>
            </w:r>
          </w:p>
        </w:tc>
        <w:tc>
          <w:tcPr>
            <w:tcW w:w="2613" w:type="dxa"/>
          </w:tcPr>
          <w:p w14:paraId="6099BDAC" w14:textId="77777777" w:rsidR="006604FD" w:rsidRDefault="00055140" w:rsidP="00E821B6">
            <w:pPr>
              <w:spacing w:before="240" w:after="240"/>
            </w:pPr>
            <w:r>
              <w:t>Cannot be started before?</w:t>
            </w:r>
          </w:p>
        </w:tc>
      </w:tr>
      <w:tr w:rsidR="006604FD" w14:paraId="6C749C57" w14:textId="77777777" w:rsidTr="006604FD">
        <w:tc>
          <w:tcPr>
            <w:tcW w:w="959" w:type="dxa"/>
          </w:tcPr>
          <w:p w14:paraId="0FF1C8E6" w14:textId="77777777" w:rsidR="006604FD" w:rsidRDefault="006604FD" w:rsidP="00E821B6">
            <w:pPr>
              <w:spacing w:before="240" w:after="240"/>
            </w:pPr>
            <w:r>
              <w:t>1</w:t>
            </w:r>
          </w:p>
        </w:tc>
        <w:tc>
          <w:tcPr>
            <w:tcW w:w="3661" w:type="dxa"/>
          </w:tcPr>
          <w:p w14:paraId="49B4C7CA" w14:textId="77777777" w:rsidR="006604FD" w:rsidRDefault="006604FD" w:rsidP="00E821B6">
            <w:pPr>
              <w:spacing w:before="240" w:after="240"/>
            </w:pPr>
          </w:p>
        </w:tc>
        <w:tc>
          <w:tcPr>
            <w:tcW w:w="2009" w:type="dxa"/>
          </w:tcPr>
          <w:p w14:paraId="37617EFA" w14:textId="77777777" w:rsidR="006604FD" w:rsidRDefault="006604FD" w:rsidP="00E821B6">
            <w:pPr>
              <w:spacing w:before="240" w:after="240"/>
            </w:pPr>
          </w:p>
        </w:tc>
        <w:tc>
          <w:tcPr>
            <w:tcW w:w="2613" w:type="dxa"/>
          </w:tcPr>
          <w:p w14:paraId="32511A8F" w14:textId="77777777" w:rsidR="006604FD" w:rsidRDefault="006604FD" w:rsidP="00E821B6">
            <w:pPr>
              <w:spacing w:before="240" w:after="240"/>
            </w:pPr>
          </w:p>
        </w:tc>
      </w:tr>
      <w:tr w:rsidR="006604FD" w14:paraId="6D77E6FB" w14:textId="77777777" w:rsidTr="006604FD">
        <w:tc>
          <w:tcPr>
            <w:tcW w:w="959" w:type="dxa"/>
          </w:tcPr>
          <w:p w14:paraId="509E9EE1" w14:textId="77777777" w:rsidR="006604FD" w:rsidRDefault="00E821B6" w:rsidP="00E821B6">
            <w:pPr>
              <w:spacing w:before="240" w:after="240"/>
            </w:pPr>
            <w:r>
              <w:t>2</w:t>
            </w:r>
          </w:p>
        </w:tc>
        <w:tc>
          <w:tcPr>
            <w:tcW w:w="3661" w:type="dxa"/>
          </w:tcPr>
          <w:p w14:paraId="7041FF84" w14:textId="77777777" w:rsidR="006604FD" w:rsidRDefault="006604FD" w:rsidP="00E821B6">
            <w:pPr>
              <w:spacing w:before="240" w:after="240"/>
            </w:pPr>
          </w:p>
        </w:tc>
        <w:tc>
          <w:tcPr>
            <w:tcW w:w="2009" w:type="dxa"/>
          </w:tcPr>
          <w:p w14:paraId="2EF46CBB" w14:textId="77777777" w:rsidR="006604FD" w:rsidRDefault="006604FD" w:rsidP="00E821B6">
            <w:pPr>
              <w:spacing w:before="240" w:after="240"/>
            </w:pPr>
          </w:p>
        </w:tc>
        <w:tc>
          <w:tcPr>
            <w:tcW w:w="2613" w:type="dxa"/>
          </w:tcPr>
          <w:p w14:paraId="71FC0C7C" w14:textId="77777777" w:rsidR="006604FD" w:rsidRDefault="006604FD" w:rsidP="00E821B6">
            <w:pPr>
              <w:spacing w:before="240" w:after="240"/>
            </w:pPr>
          </w:p>
        </w:tc>
      </w:tr>
      <w:tr w:rsidR="006604FD" w14:paraId="55E57E03" w14:textId="77777777" w:rsidTr="006604FD">
        <w:tc>
          <w:tcPr>
            <w:tcW w:w="959" w:type="dxa"/>
          </w:tcPr>
          <w:p w14:paraId="2BE527CA" w14:textId="77777777" w:rsidR="006604FD" w:rsidRDefault="00E821B6" w:rsidP="00E821B6">
            <w:pPr>
              <w:spacing w:before="240" w:after="240"/>
            </w:pPr>
            <w:r>
              <w:t>3</w:t>
            </w:r>
          </w:p>
        </w:tc>
        <w:tc>
          <w:tcPr>
            <w:tcW w:w="3661" w:type="dxa"/>
          </w:tcPr>
          <w:p w14:paraId="11344CEC" w14:textId="77777777" w:rsidR="006604FD" w:rsidRDefault="006604FD" w:rsidP="00E821B6">
            <w:pPr>
              <w:spacing w:before="240" w:after="240"/>
            </w:pPr>
          </w:p>
        </w:tc>
        <w:tc>
          <w:tcPr>
            <w:tcW w:w="2009" w:type="dxa"/>
          </w:tcPr>
          <w:p w14:paraId="1E77B9BA" w14:textId="77777777" w:rsidR="006604FD" w:rsidRDefault="006604FD" w:rsidP="00E821B6">
            <w:pPr>
              <w:spacing w:before="240" w:after="240"/>
            </w:pPr>
          </w:p>
        </w:tc>
        <w:tc>
          <w:tcPr>
            <w:tcW w:w="2613" w:type="dxa"/>
          </w:tcPr>
          <w:p w14:paraId="721CCCB0" w14:textId="77777777" w:rsidR="006604FD" w:rsidRDefault="006604FD" w:rsidP="00E821B6">
            <w:pPr>
              <w:spacing w:before="240" w:after="240"/>
            </w:pPr>
          </w:p>
        </w:tc>
      </w:tr>
      <w:tr w:rsidR="006604FD" w14:paraId="006EDAFF" w14:textId="77777777" w:rsidTr="006604FD">
        <w:tc>
          <w:tcPr>
            <w:tcW w:w="959" w:type="dxa"/>
          </w:tcPr>
          <w:p w14:paraId="60201F84" w14:textId="77777777" w:rsidR="006604FD" w:rsidRDefault="00E821B6" w:rsidP="00E821B6">
            <w:pPr>
              <w:spacing w:before="240" w:after="240"/>
            </w:pPr>
            <w:r>
              <w:t>4</w:t>
            </w:r>
          </w:p>
        </w:tc>
        <w:tc>
          <w:tcPr>
            <w:tcW w:w="3661" w:type="dxa"/>
          </w:tcPr>
          <w:p w14:paraId="4B65F068" w14:textId="77777777" w:rsidR="006604FD" w:rsidRDefault="006604FD" w:rsidP="00E821B6">
            <w:pPr>
              <w:spacing w:before="240" w:after="240"/>
            </w:pPr>
          </w:p>
        </w:tc>
        <w:tc>
          <w:tcPr>
            <w:tcW w:w="2009" w:type="dxa"/>
          </w:tcPr>
          <w:p w14:paraId="20C49D60" w14:textId="77777777" w:rsidR="006604FD" w:rsidRDefault="006604FD" w:rsidP="00E821B6">
            <w:pPr>
              <w:spacing w:before="240" w:after="240"/>
            </w:pPr>
          </w:p>
        </w:tc>
        <w:tc>
          <w:tcPr>
            <w:tcW w:w="2613" w:type="dxa"/>
          </w:tcPr>
          <w:p w14:paraId="31D62C51" w14:textId="77777777" w:rsidR="006604FD" w:rsidRDefault="006604FD" w:rsidP="00E821B6">
            <w:pPr>
              <w:spacing w:before="240" w:after="240"/>
            </w:pPr>
          </w:p>
        </w:tc>
      </w:tr>
      <w:tr w:rsidR="006604FD" w14:paraId="1A125C08" w14:textId="77777777" w:rsidTr="006604FD">
        <w:tc>
          <w:tcPr>
            <w:tcW w:w="959" w:type="dxa"/>
          </w:tcPr>
          <w:p w14:paraId="37D42BA0" w14:textId="77777777" w:rsidR="006604FD" w:rsidRDefault="00E821B6" w:rsidP="00E821B6">
            <w:pPr>
              <w:spacing w:before="240" w:after="240"/>
            </w:pPr>
            <w:r>
              <w:t>5</w:t>
            </w:r>
          </w:p>
        </w:tc>
        <w:tc>
          <w:tcPr>
            <w:tcW w:w="3661" w:type="dxa"/>
          </w:tcPr>
          <w:p w14:paraId="619A5B70" w14:textId="77777777" w:rsidR="006604FD" w:rsidRDefault="006604FD" w:rsidP="00E821B6">
            <w:pPr>
              <w:spacing w:before="240" w:after="240"/>
            </w:pPr>
          </w:p>
        </w:tc>
        <w:tc>
          <w:tcPr>
            <w:tcW w:w="2009" w:type="dxa"/>
          </w:tcPr>
          <w:p w14:paraId="79B2B379" w14:textId="77777777" w:rsidR="006604FD" w:rsidRDefault="006604FD" w:rsidP="00E821B6">
            <w:pPr>
              <w:spacing w:before="240" w:after="240"/>
            </w:pPr>
          </w:p>
        </w:tc>
        <w:tc>
          <w:tcPr>
            <w:tcW w:w="2613" w:type="dxa"/>
          </w:tcPr>
          <w:p w14:paraId="579C165A" w14:textId="77777777" w:rsidR="006604FD" w:rsidRDefault="006604FD" w:rsidP="00E821B6">
            <w:pPr>
              <w:spacing w:before="240" w:after="240"/>
            </w:pPr>
          </w:p>
        </w:tc>
      </w:tr>
      <w:tr w:rsidR="006604FD" w14:paraId="7C78F67A" w14:textId="77777777" w:rsidTr="006604FD">
        <w:tc>
          <w:tcPr>
            <w:tcW w:w="959" w:type="dxa"/>
          </w:tcPr>
          <w:p w14:paraId="4D615082" w14:textId="77777777" w:rsidR="006604FD" w:rsidRDefault="00E821B6" w:rsidP="00E821B6">
            <w:pPr>
              <w:spacing w:before="240" w:after="240"/>
            </w:pPr>
            <w:r>
              <w:t>6</w:t>
            </w:r>
          </w:p>
        </w:tc>
        <w:tc>
          <w:tcPr>
            <w:tcW w:w="3661" w:type="dxa"/>
          </w:tcPr>
          <w:p w14:paraId="295A6E82" w14:textId="77777777" w:rsidR="006604FD" w:rsidRDefault="006604FD" w:rsidP="00E821B6">
            <w:pPr>
              <w:spacing w:before="240" w:after="240"/>
            </w:pPr>
          </w:p>
        </w:tc>
        <w:tc>
          <w:tcPr>
            <w:tcW w:w="2009" w:type="dxa"/>
          </w:tcPr>
          <w:p w14:paraId="0D4E3E8E" w14:textId="77777777" w:rsidR="006604FD" w:rsidRDefault="006604FD" w:rsidP="00E821B6">
            <w:pPr>
              <w:spacing w:before="240" w:after="240"/>
            </w:pPr>
          </w:p>
        </w:tc>
        <w:tc>
          <w:tcPr>
            <w:tcW w:w="2613" w:type="dxa"/>
          </w:tcPr>
          <w:p w14:paraId="0DC29273" w14:textId="77777777" w:rsidR="006604FD" w:rsidRDefault="006604FD" w:rsidP="00E821B6">
            <w:pPr>
              <w:spacing w:before="240" w:after="240"/>
            </w:pPr>
          </w:p>
        </w:tc>
      </w:tr>
      <w:tr w:rsidR="00E821B6" w14:paraId="681916D8" w14:textId="77777777" w:rsidTr="006604FD">
        <w:tc>
          <w:tcPr>
            <w:tcW w:w="959" w:type="dxa"/>
          </w:tcPr>
          <w:p w14:paraId="4794A912" w14:textId="77777777" w:rsidR="00E821B6" w:rsidRDefault="00E821B6" w:rsidP="00E821B6">
            <w:pPr>
              <w:spacing w:before="240" w:after="240"/>
            </w:pPr>
            <w:r>
              <w:t>7</w:t>
            </w:r>
          </w:p>
        </w:tc>
        <w:tc>
          <w:tcPr>
            <w:tcW w:w="3661" w:type="dxa"/>
          </w:tcPr>
          <w:p w14:paraId="2D26F008" w14:textId="77777777" w:rsidR="00E821B6" w:rsidRDefault="00E821B6" w:rsidP="00E821B6">
            <w:pPr>
              <w:spacing w:before="240" w:after="240"/>
            </w:pPr>
          </w:p>
        </w:tc>
        <w:tc>
          <w:tcPr>
            <w:tcW w:w="2009" w:type="dxa"/>
          </w:tcPr>
          <w:p w14:paraId="49D32A3D" w14:textId="77777777" w:rsidR="00E821B6" w:rsidRDefault="00E821B6" w:rsidP="00E821B6">
            <w:pPr>
              <w:spacing w:before="240" w:after="240"/>
            </w:pPr>
          </w:p>
        </w:tc>
        <w:tc>
          <w:tcPr>
            <w:tcW w:w="2613" w:type="dxa"/>
          </w:tcPr>
          <w:p w14:paraId="45083D01" w14:textId="77777777" w:rsidR="00E821B6" w:rsidRDefault="00E821B6" w:rsidP="00E821B6">
            <w:pPr>
              <w:spacing w:before="240" w:after="240"/>
            </w:pPr>
          </w:p>
        </w:tc>
      </w:tr>
      <w:tr w:rsidR="00E821B6" w14:paraId="22634212" w14:textId="77777777" w:rsidTr="006604FD">
        <w:tc>
          <w:tcPr>
            <w:tcW w:w="959" w:type="dxa"/>
          </w:tcPr>
          <w:p w14:paraId="258E4140" w14:textId="77777777" w:rsidR="00E821B6" w:rsidRDefault="00E821B6" w:rsidP="00E821B6">
            <w:pPr>
              <w:spacing w:before="240" w:after="240"/>
            </w:pPr>
            <w:r>
              <w:t>8</w:t>
            </w:r>
          </w:p>
        </w:tc>
        <w:tc>
          <w:tcPr>
            <w:tcW w:w="3661" w:type="dxa"/>
          </w:tcPr>
          <w:p w14:paraId="5D69F37D" w14:textId="77777777" w:rsidR="00E821B6" w:rsidRDefault="00E821B6" w:rsidP="00E821B6">
            <w:pPr>
              <w:spacing w:before="240" w:after="240"/>
            </w:pPr>
          </w:p>
        </w:tc>
        <w:tc>
          <w:tcPr>
            <w:tcW w:w="2009" w:type="dxa"/>
          </w:tcPr>
          <w:p w14:paraId="44AEE7F0" w14:textId="77777777" w:rsidR="00E821B6" w:rsidRDefault="00E821B6" w:rsidP="00E821B6">
            <w:pPr>
              <w:spacing w:before="240" w:after="240"/>
            </w:pPr>
          </w:p>
        </w:tc>
        <w:tc>
          <w:tcPr>
            <w:tcW w:w="2613" w:type="dxa"/>
          </w:tcPr>
          <w:p w14:paraId="0504C0C0" w14:textId="77777777" w:rsidR="00E821B6" w:rsidRDefault="00E821B6" w:rsidP="00E821B6">
            <w:pPr>
              <w:spacing w:before="240" w:after="240"/>
            </w:pPr>
          </w:p>
        </w:tc>
      </w:tr>
      <w:tr w:rsidR="00E821B6" w14:paraId="0FCD5EBD" w14:textId="77777777" w:rsidTr="006604FD">
        <w:tc>
          <w:tcPr>
            <w:tcW w:w="959" w:type="dxa"/>
          </w:tcPr>
          <w:p w14:paraId="54EA687B" w14:textId="77777777" w:rsidR="00E821B6" w:rsidRDefault="00E821B6" w:rsidP="00E821B6">
            <w:pPr>
              <w:spacing w:before="240" w:after="240"/>
            </w:pPr>
            <w:r>
              <w:t>9</w:t>
            </w:r>
          </w:p>
        </w:tc>
        <w:tc>
          <w:tcPr>
            <w:tcW w:w="3661" w:type="dxa"/>
          </w:tcPr>
          <w:p w14:paraId="3FB71C83" w14:textId="77777777" w:rsidR="00E821B6" w:rsidRDefault="00E821B6" w:rsidP="00E821B6">
            <w:pPr>
              <w:spacing w:before="240" w:after="240"/>
            </w:pPr>
          </w:p>
        </w:tc>
        <w:tc>
          <w:tcPr>
            <w:tcW w:w="2009" w:type="dxa"/>
          </w:tcPr>
          <w:p w14:paraId="6ECDA1A8" w14:textId="77777777" w:rsidR="00E821B6" w:rsidRDefault="00E821B6" w:rsidP="00E821B6">
            <w:pPr>
              <w:spacing w:before="240" w:after="240"/>
            </w:pPr>
          </w:p>
        </w:tc>
        <w:tc>
          <w:tcPr>
            <w:tcW w:w="2613" w:type="dxa"/>
          </w:tcPr>
          <w:p w14:paraId="61BFA297" w14:textId="77777777" w:rsidR="00E821B6" w:rsidRDefault="00E821B6" w:rsidP="00E821B6">
            <w:pPr>
              <w:spacing w:before="240" w:after="240"/>
            </w:pPr>
          </w:p>
        </w:tc>
      </w:tr>
      <w:tr w:rsidR="00E821B6" w14:paraId="71291B54" w14:textId="77777777" w:rsidTr="006604FD">
        <w:tc>
          <w:tcPr>
            <w:tcW w:w="959" w:type="dxa"/>
          </w:tcPr>
          <w:p w14:paraId="54B83101" w14:textId="77777777" w:rsidR="00E821B6" w:rsidRDefault="00E821B6" w:rsidP="00E821B6">
            <w:pPr>
              <w:spacing w:before="240" w:after="240"/>
            </w:pPr>
            <w:r>
              <w:t>10</w:t>
            </w:r>
          </w:p>
        </w:tc>
        <w:tc>
          <w:tcPr>
            <w:tcW w:w="3661" w:type="dxa"/>
          </w:tcPr>
          <w:p w14:paraId="393CE3FB" w14:textId="77777777" w:rsidR="00E821B6" w:rsidRDefault="00E821B6" w:rsidP="00E821B6">
            <w:pPr>
              <w:spacing w:before="240" w:after="240"/>
            </w:pPr>
          </w:p>
        </w:tc>
        <w:tc>
          <w:tcPr>
            <w:tcW w:w="2009" w:type="dxa"/>
          </w:tcPr>
          <w:p w14:paraId="7002EE3F" w14:textId="77777777" w:rsidR="00E821B6" w:rsidRDefault="00E821B6" w:rsidP="00E821B6">
            <w:pPr>
              <w:spacing w:before="240" w:after="240"/>
            </w:pPr>
          </w:p>
        </w:tc>
        <w:tc>
          <w:tcPr>
            <w:tcW w:w="2613" w:type="dxa"/>
          </w:tcPr>
          <w:p w14:paraId="3B7ACD77" w14:textId="77777777" w:rsidR="00E821B6" w:rsidRDefault="00E821B6" w:rsidP="00E821B6">
            <w:pPr>
              <w:spacing w:before="240" w:after="240"/>
            </w:pPr>
          </w:p>
        </w:tc>
      </w:tr>
      <w:tr w:rsidR="00E821B6" w14:paraId="1436D794" w14:textId="77777777" w:rsidTr="006604FD">
        <w:tc>
          <w:tcPr>
            <w:tcW w:w="959" w:type="dxa"/>
          </w:tcPr>
          <w:p w14:paraId="510A6232" w14:textId="77777777" w:rsidR="00E821B6" w:rsidRDefault="00E821B6" w:rsidP="00E821B6">
            <w:pPr>
              <w:spacing w:before="240" w:after="240"/>
            </w:pPr>
            <w:r>
              <w:t>11</w:t>
            </w:r>
          </w:p>
        </w:tc>
        <w:tc>
          <w:tcPr>
            <w:tcW w:w="3661" w:type="dxa"/>
          </w:tcPr>
          <w:p w14:paraId="1665FB99" w14:textId="77777777" w:rsidR="00E821B6" w:rsidRDefault="00E821B6" w:rsidP="00E821B6">
            <w:pPr>
              <w:spacing w:before="240" w:after="240"/>
            </w:pPr>
          </w:p>
        </w:tc>
        <w:tc>
          <w:tcPr>
            <w:tcW w:w="2009" w:type="dxa"/>
          </w:tcPr>
          <w:p w14:paraId="6171D17B" w14:textId="77777777" w:rsidR="00E821B6" w:rsidRDefault="00E821B6" w:rsidP="00E821B6">
            <w:pPr>
              <w:spacing w:before="240" w:after="240"/>
            </w:pPr>
          </w:p>
        </w:tc>
        <w:tc>
          <w:tcPr>
            <w:tcW w:w="2613" w:type="dxa"/>
          </w:tcPr>
          <w:p w14:paraId="667E3EA9" w14:textId="77777777" w:rsidR="00E821B6" w:rsidRDefault="00E821B6" w:rsidP="00E821B6">
            <w:pPr>
              <w:spacing w:before="240" w:after="240"/>
            </w:pPr>
          </w:p>
        </w:tc>
      </w:tr>
      <w:tr w:rsidR="00E821B6" w14:paraId="7824B52C" w14:textId="77777777" w:rsidTr="006604FD">
        <w:tc>
          <w:tcPr>
            <w:tcW w:w="959" w:type="dxa"/>
          </w:tcPr>
          <w:p w14:paraId="16F8F7C0" w14:textId="77777777" w:rsidR="00E821B6" w:rsidRDefault="00E821B6" w:rsidP="00E821B6">
            <w:pPr>
              <w:spacing w:before="240" w:after="240"/>
            </w:pPr>
            <w:r>
              <w:t>12</w:t>
            </w:r>
          </w:p>
        </w:tc>
        <w:tc>
          <w:tcPr>
            <w:tcW w:w="3661" w:type="dxa"/>
          </w:tcPr>
          <w:p w14:paraId="68452FF4" w14:textId="77777777" w:rsidR="00E821B6" w:rsidRDefault="00E821B6" w:rsidP="00E821B6">
            <w:pPr>
              <w:spacing w:before="240" w:after="240"/>
            </w:pPr>
          </w:p>
        </w:tc>
        <w:tc>
          <w:tcPr>
            <w:tcW w:w="2009" w:type="dxa"/>
          </w:tcPr>
          <w:p w14:paraId="414D8E1D" w14:textId="77777777" w:rsidR="00E821B6" w:rsidRDefault="00E821B6" w:rsidP="00E821B6">
            <w:pPr>
              <w:spacing w:before="240" w:after="240"/>
            </w:pPr>
          </w:p>
        </w:tc>
        <w:tc>
          <w:tcPr>
            <w:tcW w:w="2613" w:type="dxa"/>
          </w:tcPr>
          <w:p w14:paraId="5751CCA5" w14:textId="77777777" w:rsidR="00E821B6" w:rsidRDefault="00E821B6" w:rsidP="00E821B6">
            <w:pPr>
              <w:spacing w:before="240" w:after="240"/>
            </w:pPr>
          </w:p>
        </w:tc>
      </w:tr>
      <w:tr w:rsidR="00E821B6" w14:paraId="2DB502D5" w14:textId="77777777" w:rsidTr="006604FD">
        <w:tc>
          <w:tcPr>
            <w:tcW w:w="959" w:type="dxa"/>
          </w:tcPr>
          <w:p w14:paraId="33475405" w14:textId="77777777" w:rsidR="00E821B6" w:rsidRDefault="00E821B6" w:rsidP="00E821B6">
            <w:pPr>
              <w:spacing w:before="240" w:after="240"/>
            </w:pPr>
            <w:r>
              <w:t>13</w:t>
            </w:r>
          </w:p>
        </w:tc>
        <w:tc>
          <w:tcPr>
            <w:tcW w:w="3661" w:type="dxa"/>
          </w:tcPr>
          <w:p w14:paraId="526F012F" w14:textId="77777777" w:rsidR="00E821B6" w:rsidRDefault="00E821B6" w:rsidP="00E821B6">
            <w:pPr>
              <w:spacing w:before="240" w:after="240"/>
            </w:pPr>
          </w:p>
        </w:tc>
        <w:tc>
          <w:tcPr>
            <w:tcW w:w="2009" w:type="dxa"/>
          </w:tcPr>
          <w:p w14:paraId="078D38DA" w14:textId="77777777" w:rsidR="00E821B6" w:rsidRDefault="00E821B6" w:rsidP="00E821B6">
            <w:pPr>
              <w:spacing w:before="240" w:after="240"/>
            </w:pPr>
          </w:p>
        </w:tc>
        <w:tc>
          <w:tcPr>
            <w:tcW w:w="2613" w:type="dxa"/>
          </w:tcPr>
          <w:p w14:paraId="4FCAAF54" w14:textId="77777777" w:rsidR="00E821B6" w:rsidRDefault="00E821B6" w:rsidP="00E821B6">
            <w:pPr>
              <w:spacing w:before="240" w:after="240"/>
            </w:pPr>
          </w:p>
        </w:tc>
      </w:tr>
    </w:tbl>
    <w:p w14:paraId="143A6CA4" w14:textId="77777777" w:rsidR="006604FD" w:rsidRDefault="006604FD"/>
    <w:p w14:paraId="164032F6" w14:textId="3E702073" w:rsidR="00055140" w:rsidRDefault="00055140">
      <w:pPr>
        <w:sectPr w:rsidR="00055140" w:rsidSect="00A30E9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</w:p>
    <w:p w14:paraId="19A087BD" w14:textId="791A57B0" w:rsidR="00055140" w:rsidRDefault="00055140"/>
    <w:sectPr w:rsidR="00055140" w:rsidSect="00055140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04FD"/>
    <w:rsid w:val="00040E1D"/>
    <w:rsid w:val="00055140"/>
    <w:rsid w:val="00377F46"/>
    <w:rsid w:val="006604FD"/>
    <w:rsid w:val="00A30E95"/>
    <w:rsid w:val="00A71456"/>
    <w:rsid w:val="00E8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3CD7A"/>
  <w15:docId w15:val="{E444233C-E1B9-4BC5-8CE1-2748319D9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0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5FB014C</Template>
  <TotalTime>1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mister</dc:creator>
  <cp:lastModifiedBy>WILSON Walter [Perth Modern School]</cp:lastModifiedBy>
  <cp:revision>4</cp:revision>
  <dcterms:created xsi:type="dcterms:W3CDTF">2017-02-06T04:43:00Z</dcterms:created>
  <dcterms:modified xsi:type="dcterms:W3CDTF">2019-02-22T02:50:00Z</dcterms:modified>
</cp:coreProperties>
</file>